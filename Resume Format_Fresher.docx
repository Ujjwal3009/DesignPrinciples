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6321"/>
        <w:gridCol w:w="4145"/>
      </w:tblGrid>
      <w:tr w:rsidR="00083491" w:rsidRPr="001A2B5E" w:rsidTr="001A2B5E">
        <w:trPr>
          <w:trHeight w:val="1530"/>
        </w:trPr>
        <w:tc>
          <w:tcPr>
            <w:tcW w:w="6453" w:type="dxa"/>
          </w:tcPr>
          <w:p w:rsidR="001A2B5E" w:rsidRPr="001A2B5E" w:rsidRDefault="00612A7A" w:rsidP="001A2B5E">
            <w:pPr>
              <w:keepNext/>
              <w:spacing w:after="0" w:line="240" w:lineRule="auto"/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</w:pPr>
            <w:r w:rsidRPr="001A2B5E"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  <w:t>&lt;</w:t>
            </w:r>
            <w:r w:rsidRPr="001A2B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1A2B5E"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  <w:t>Full Name As Per Aadhar Card&gt;</w:t>
            </w:r>
          </w:p>
          <w:p w:rsidR="001A2B5E" w:rsidRPr="001A2B5E" w:rsidRDefault="00612A7A" w:rsidP="001A2B5E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A2B5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&lt;Email</w:t>
            </w:r>
            <w:r w:rsidR="00526EC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I</w:t>
            </w:r>
            <w:r w:rsidRPr="001A2B5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d&gt;</w:t>
            </w:r>
          </w:p>
          <w:p w:rsidR="001A2B5E" w:rsidRPr="001A2B5E" w:rsidRDefault="00612A7A" w:rsidP="001A2B5E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A2B5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&lt;Contact Number&gt;</w:t>
            </w:r>
          </w:p>
          <w:p w:rsidR="00083491" w:rsidRPr="001A2B5E" w:rsidRDefault="00612A7A" w:rsidP="001A2B5E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A2B5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&lt;Address&gt;</w:t>
            </w:r>
            <w:bookmarkStart w:id="0" w:name="_GoBack"/>
            <w:bookmarkEnd w:id="0"/>
          </w:p>
        </w:tc>
        <w:tc>
          <w:tcPr>
            <w:tcW w:w="4229" w:type="dxa"/>
            <w:tcBorders>
              <w:left w:val="nil"/>
            </w:tcBorders>
          </w:tcPr>
          <w:p w:rsidR="009F2958" w:rsidRPr="001A2B5E" w:rsidRDefault="001A2B5E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1A2B5E">
              <w:rPr>
                <w:rFonts w:asciiTheme="minorHAnsi" w:hAnsiTheme="minorHAnsi" w:cstheme="minorHAnsi"/>
                <w:b/>
                <w:noProof/>
                <w:sz w:val="24"/>
                <w:szCs w:val="24"/>
                <w:lang w:bidi="ar-SA"/>
              </w:rPr>
              <w:t>Passport Size Photo</w:t>
            </w:r>
          </w:p>
        </w:tc>
      </w:tr>
      <w:tr w:rsidR="009F2958" w:rsidRPr="001A2B5E" w:rsidTr="002D44B0">
        <w:tc>
          <w:tcPr>
            <w:tcW w:w="10682" w:type="dxa"/>
            <w:gridSpan w:val="2"/>
          </w:tcPr>
          <w:p w:rsidR="009F2958" w:rsidRPr="001A2B5E" w:rsidRDefault="009F2958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</w:p>
        </w:tc>
      </w:tr>
      <w:tr w:rsidR="00A34C4E" w:rsidRPr="001A2B5E" w:rsidTr="00732279">
        <w:trPr>
          <w:trHeight w:val="2367"/>
        </w:trPr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A34C4E" w:rsidRPr="001A2B5E" w:rsidTr="00086234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Brief Overview/ Career Objective/Summary</w:t>
                  </w:r>
                </w:p>
                <w:p w:rsidR="00A34C4E" w:rsidRPr="001A2B5E" w:rsidRDefault="00A34C4E" w:rsidP="002D44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A34C4E" w:rsidRPr="001A2B5E" w:rsidTr="00086234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34C4E" w:rsidRPr="001A2B5E" w:rsidRDefault="00A34C4E" w:rsidP="002D44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76013" w:rsidRPr="001A2B5E" w:rsidRDefault="00F7601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F76013" w:rsidRPr="001A2B5E" w:rsidTr="0082582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Key Expertise/Skills</w:t>
                  </w:r>
                </w:p>
                <w:p w:rsidR="00F76013" w:rsidRPr="001A2B5E" w:rsidRDefault="00F76013" w:rsidP="0082582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F76013" w:rsidRPr="001A2B5E" w:rsidTr="0082582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F76013" w:rsidRPr="001A2B5E" w:rsidRDefault="00F76013" w:rsidP="0082582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76013" w:rsidRPr="001A2B5E" w:rsidRDefault="00F7601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:rsidTr="00732279">
        <w:trPr>
          <w:trHeight w:val="1917"/>
        </w:trPr>
        <w:tc>
          <w:tcPr>
            <w:tcW w:w="10682" w:type="dxa"/>
            <w:gridSpan w:val="2"/>
          </w:tcPr>
          <w:p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A2B5E" w:rsidRPr="001A2B5E" w:rsidTr="001A2B5E"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Education-B.TECH, XII, X- College/School name, Passing Year &amp; Percentage</w:t>
                  </w:r>
                </w:p>
              </w:tc>
            </w:tr>
            <w:tr w:rsidR="001A2B5E" w:rsidRPr="001A2B5E" w:rsidTr="001A2B5E"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14"/>
                  </w:tblGrid>
                  <w:tr w:rsidR="001A2B5E" w:rsidRPr="001A2B5E" w:rsidTr="00732279">
                    <w:trPr>
                      <w:trHeight w:val="1577"/>
                    </w:trPr>
                    <w:tc>
                      <w:tcPr>
                        <w:tcW w:w="10014" w:type="dxa"/>
                      </w:tcPr>
                      <w:p w:rsidR="001A2B5E" w:rsidRPr="001A2B5E" w:rsidRDefault="001A2B5E" w:rsidP="001A2B5E">
                        <w:pPr>
                          <w:spacing w:before="0"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</w:p>
                    </w:tc>
                  </w:tr>
                </w:tbl>
                <w:p w:rsidR="001A2B5E" w:rsidRPr="001A2B5E" w:rsidRDefault="001A2B5E" w:rsidP="001A2B5E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1A2B5E" w:rsidRPr="001A2B5E" w:rsidRDefault="001A2B5E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:rsidTr="00732279">
        <w:trPr>
          <w:trHeight w:val="180"/>
        </w:trPr>
        <w:tc>
          <w:tcPr>
            <w:tcW w:w="10682" w:type="dxa"/>
            <w:gridSpan w:val="2"/>
          </w:tcPr>
          <w:p w:rsidR="00315076" w:rsidRPr="001A2B5E" w:rsidRDefault="00315076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:rsidTr="002D44B0">
        <w:tc>
          <w:tcPr>
            <w:tcW w:w="10682" w:type="dxa"/>
            <w:gridSpan w:val="2"/>
          </w:tcPr>
          <w:p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65C4D" w:rsidRPr="001A2B5E" w:rsidTr="00732279"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Projects</w:t>
                  </w:r>
                </w:p>
                <w:p w:rsidR="00C65C4D" w:rsidRPr="001A2B5E" w:rsidRDefault="00C65C4D" w:rsidP="00E63CE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32279" w:rsidRPr="001A2B5E" w:rsidTr="00732279">
              <w:trPr>
                <w:trHeight w:val="1199"/>
              </w:trPr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732279" w:rsidRPr="001A2B5E" w:rsidRDefault="00732279" w:rsidP="001A2B5E">
                  <w:pP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</w:pPr>
                  <w:r w:rsidRPr="001A2B5E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 xml:space="preserve">   </w:t>
                  </w:r>
                </w:p>
              </w:tc>
            </w:tr>
          </w:tbl>
          <w:p w:rsidR="006C0F23" w:rsidRPr="001A2B5E" w:rsidRDefault="006C0F2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5F0EAA" w:rsidRPr="001A2B5E" w:rsidTr="002E45A0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F0EAA" w:rsidRPr="001A2B5E" w:rsidRDefault="001A2B5E" w:rsidP="002E45A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Assessments/Certifications</w:t>
                  </w:r>
                </w:p>
              </w:tc>
            </w:tr>
            <w:tr w:rsidR="005F0EAA" w:rsidRPr="001A2B5E" w:rsidTr="002E45A0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2508B" w:rsidRPr="001A2B5E" w:rsidRDefault="0052508B" w:rsidP="001A2B5E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315076" w:rsidRPr="001A2B5E" w:rsidRDefault="00315076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CA4EDD" w:rsidRPr="001A2B5E" w:rsidTr="002D44B0">
        <w:tc>
          <w:tcPr>
            <w:tcW w:w="10682" w:type="dxa"/>
            <w:gridSpan w:val="2"/>
          </w:tcPr>
          <w:p w:rsidR="00E71565" w:rsidRPr="001A2B5E" w:rsidRDefault="00E7156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A4EDD" w:rsidRPr="001A2B5E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Seminar/Training/Workshops</w:t>
                  </w:r>
                </w:p>
                <w:p w:rsidR="00CA4EDD" w:rsidRPr="001A2B5E" w:rsidRDefault="00CA4EDD" w:rsidP="002D44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CA4EDD" w:rsidRPr="001A2B5E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B5645" w:rsidRPr="001A2B5E" w:rsidRDefault="000B5645" w:rsidP="001A2B5E">
                  <w:p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8D653C" w:rsidRPr="001A2B5E" w:rsidRDefault="008D653C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303B1" w:rsidRPr="001A2B5E" w:rsidTr="00504C88">
        <w:tc>
          <w:tcPr>
            <w:tcW w:w="10682" w:type="dxa"/>
            <w:gridSpan w:val="2"/>
          </w:tcPr>
          <w:p w:rsidR="00086234" w:rsidRPr="001A2B5E" w:rsidRDefault="00086234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557AC" w:rsidRPr="001A2B5E" w:rsidTr="006725F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Personal Interests/Hobbies</w:t>
                  </w:r>
                </w:p>
                <w:p w:rsidR="001557AC" w:rsidRPr="001A2B5E" w:rsidRDefault="001557AC" w:rsidP="006725F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557AC" w:rsidRPr="001A2B5E" w:rsidTr="006725F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557AC" w:rsidRPr="001A2B5E" w:rsidRDefault="001557AC" w:rsidP="001A2B5E">
                  <w:p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557AC" w:rsidRPr="001A2B5E" w:rsidTr="006725F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Personal Details</w:t>
                  </w:r>
                </w:p>
                <w:p w:rsidR="001557AC" w:rsidRPr="001A2B5E" w:rsidRDefault="001557AC" w:rsidP="006725F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557AC" w:rsidRPr="001A2B5E" w:rsidTr="006725F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F0606" w:rsidRPr="001A2B5E" w:rsidRDefault="001F0606" w:rsidP="001A2B5E">
                  <w:p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1557AC" w:rsidRPr="001A2B5E" w:rsidRDefault="001557AC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CA4EDD" w:rsidRPr="001A2B5E" w:rsidTr="002D44B0">
        <w:tc>
          <w:tcPr>
            <w:tcW w:w="10682" w:type="dxa"/>
            <w:gridSpan w:val="2"/>
          </w:tcPr>
          <w:p w:rsidR="00CA4EDD" w:rsidRPr="001A2B5E" w:rsidRDefault="00CA4EDD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694E29" w:rsidRPr="001A2B5E" w:rsidRDefault="00694E29" w:rsidP="00E63CEF">
      <w:pPr>
        <w:rPr>
          <w:rFonts w:asciiTheme="minorHAnsi" w:hAnsiTheme="minorHAnsi" w:cstheme="minorHAnsi"/>
          <w:b/>
          <w:sz w:val="24"/>
          <w:szCs w:val="24"/>
        </w:rPr>
      </w:pPr>
    </w:p>
    <w:p w:rsidR="001E5589" w:rsidRPr="001A2B5E" w:rsidRDefault="001A2B5E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</w:rPr>
        <w:t>DECLARATION:</w:t>
      </w:r>
    </w:p>
    <w:p w:rsidR="001E5589" w:rsidRPr="001A2B5E" w:rsidRDefault="001E5589" w:rsidP="00A35FA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</w:rPr>
        <w:t>I hereby declare that the details provided by me in this resume are correct and I have knowingly not omitted</w:t>
      </w:r>
      <w:r w:rsidR="008D7ED9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/ </w:t>
      </w:r>
      <w:r w:rsidR="00045AD1" w:rsidRPr="001A2B5E">
        <w:rPr>
          <w:rFonts w:asciiTheme="minorHAnsi" w:hAnsiTheme="minorHAnsi" w:cstheme="minorHAnsi"/>
          <w:b/>
          <w:bCs/>
          <w:sz w:val="24"/>
          <w:szCs w:val="24"/>
        </w:rPr>
        <w:t>misrepresented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a</w:t>
      </w:r>
      <w:r w:rsidR="00F57608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ny information. </w:t>
      </w:r>
    </w:p>
    <w:p w:rsidR="001A2B5E" w:rsidRPr="001A2B5E" w:rsidRDefault="006E3F06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  <w:u w:val="single"/>
        </w:rPr>
        <w:t>Date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A35FAE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A2B5E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1E5589" w:rsidRPr="001A2B5E" w:rsidRDefault="006E3F06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  <w:u w:val="single"/>
        </w:rPr>
        <w:t>Signature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A35FAE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sectPr w:rsidR="001E5589" w:rsidRPr="001A2B5E" w:rsidSect="00E63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59F" w:rsidRDefault="00A2159F" w:rsidP="00CD4EEA">
      <w:pPr>
        <w:spacing w:before="0" w:after="0" w:line="240" w:lineRule="auto"/>
      </w:pPr>
      <w:r>
        <w:separator/>
      </w:r>
    </w:p>
  </w:endnote>
  <w:endnote w:type="continuationSeparator" w:id="0">
    <w:p w:rsidR="00A2159F" w:rsidRDefault="00A2159F" w:rsidP="00CD4E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Kruti Dev 153">
    <w:charset w:val="00"/>
    <w:family w:val="auto"/>
    <w:pitch w:val="variable"/>
    <w:sig w:usb0="00000003" w:usb1="00000000" w:usb2="00000000" w:usb3="00000000" w:csb0="00000001" w:csb1="00000000"/>
  </w:font>
  <w:font w:name="DilleniaUPC"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59F" w:rsidRDefault="00A2159F" w:rsidP="00CD4EEA">
      <w:pPr>
        <w:spacing w:before="0" w:after="0" w:line="240" w:lineRule="auto"/>
      </w:pPr>
      <w:r>
        <w:separator/>
      </w:r>
    </w:p>
  </w:footnote>
  <w:footnote w:type="continuationSeparator" w:id="0">
    <w:p w:rsidR="00A2159F" w:rsidRDefault="00A2159F" w:rsidP="00CD4E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756"/>
    <w:multiLevelType w:val="hybridMultilevel"/>
    <w:tmpl w:val="AEAC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6B6B"/>
    <w:multiLevelType w:val="hybridMultilevel"/>
    <w:tmpl w:val="2A7C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05BC"/>
    <w:multiLevelType w:val="hybridMultilevel"/>
    <w:tmpl w:val="3A06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21171"/>
    <w:multiLevelType w:val="hybridMultilevel"/>
    <w:tmpl w:val="B8F2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E3336"/>
    <w:multiLevelType w:val="hybridMultilevel"/>
    <w:tmpl w:val="B3F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209E"/>
    <w:multiLevelType w:val="hybridMultilevel"/>
    <w:tmpl w:val="1940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77727"/>
    <w:multiLevelType w:val="hybridMultilevel"/>
    <w:tmpl w:val="2E0E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D7567"/>
    <w:multiLevelType w:val="hybridMultilevel"/>
    <w:tmpl w:val="BE34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948AB"/>
    <w:multiLevelType w:val="hybridMultilevel"/>
    <w:tmpl w:val="1AE0845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86ABE"/>
    <w:multiLevelType w:val="hybridMultilevel"/>
    <w:tmpl w:val="9AD8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91705"/>
    <w:multiLevelType w:val="hybridMultilevel"/>
    <w:tmpl w:val="C37E6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507AE1"/>
    <w:multiLevelType w:val="multilevel"/>
    <w:tmpl w:val="98F4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AA4994"/>
    <w:multiLevelType w:val="hybridMultilevel"/>
    <w:tmpl w:val="1330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77E92"/>
    <w:multiLevelType w:val="hybridMultilevel"/>
    <w:tmpl w:val="E860471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6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584A"/>
    <w:multiLevelType w:val="hybridMultilevel"/>
    <w:tmpl w:val="BAC2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36204"/>
    <w:multiLevelType w:val="hybridMultilevel"/>
    <w:tmpl w:val="F4BC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57785"/>
    <w:multiLevelType w:val="hybridMultilevel"/>
    <w:tmpl w:val="D32E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06EC5"/>
    <w:multiLevelType w:val="hybridMultilevel"/>
    <w:tmpl w:val="B4F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0"/>
  </w:num>
  <w:num w:numId="5">
    <w:abstractNumId w:val="19"/>
  </w:num>
  <w:num w:numId="6">
    <w:abstractNumId w:val="22"/>
  </w:num>
  <w:num w:numId="7">
    <w:abstractNumId w:val="8"/>
  </w:num>
  <w:num w:numId="8">
    <w:abstractNumId w:val="20"/>
  </w:num>
  <w:num w:numId="9">
    <w:abstractNumId w:val="12"/>
  </w:num>
  <w:num w:numId="10">
    <w:abstractNumId w:val="1"/>
  </w:num>
  <w:num w:numId="11">
    <w:abstractNumId w:val="0"/>
  </w:num>
  <w:num w:numId="12">
    <w:abstractNumId w:val="15"/>
  </w:num>
  <w:num w:numId="13">
    <w:abstractNumId w:val="2"/>
  </w:num>
  <w:num w:numId="14">
    <w:abstractNumId w:val="6"/>
  </w:num>
  <w:num w:numId="15">
    <w:abstractNumId w:val="5"/>
  </w:num>
  <w:num w:numId="16">
    <w:abstractNumId w:val="18"/>
  </w:num>
  <w:num w:numId="17">
    <w:abstractNumId w:val="3"/>
  </w:num>
  <w:num w:numId="18">
    <w:abstractNumId w:val="21"/>
  </w:num>
  <w:num w:numId="19">
    <w:abstractNumId w:val="7"/>
  </w:num>
  <w:num w:numId="20">
    <w:abstractNumId w:val="11"/>
  </w:num>
  <w:num w:numId="21">
    <w:abstractNumId w:val="9"/>
  </w:num>
  <w:num w:numId="22">
    <w:abstractNumId w:val="14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7E"/>
    <w:rsid w:val="00024D85"/>
    <w:rsid w:val="00045AD1"/>
    <w:rsid w:val="00062AD3"/>
    <w:rsid w:val="00073401"/>
    <w:rsid w:val="000748CE"/>
    <w:rsid w:val="00083491"/>
    <w:rsid w:val="00086234"/>
    <w:rsid w:val="000A6233"/>
    <w:rsid w:val="000B5645"/>
    <w:rsid w:val="000F23B5"/>
    <w:rsid w:val="000F37EB"/>
    <w:rsid w:val="00104DAD"/>
    <w:rsid w:val="001173CF"/>
    <w:rsid w:val="001211DC"/>
    <w:rsid w:val="001219DE"/>
    <w:rsid w:val="00121C7D"/>
    <w:rsid w:val="00130370"/>
    <w:rsid w:val="00133647"/>
    <w:rsid w:val="00143705"/>
    <w:rsid w:val="00152881"/>
    <w:rsid w:val="001557AC"/>
    <w:rsid w:val="001570A6"/>
    <w:rsid w:val="00197312"/>
    <w:rsid w:val="001979A2"/>
    <w:rsid w:val="001A2B5E"/>
    <w:rsid w:val="001C13AC"/>
    <w:rsid w:val="001D3B21"/>
    <w:rsid w:val="001E5589"/>
    <w:rsid w:val="001F0606"/>
    <w:rsid w:val="00206229"/>
    <w:rsid w:val="00215B45"/>
    <w:rsid w:val="00252BED"/>
    <w:rsid w:val="002A7068"/>
    <w:rsid w:val="002D44B0"/>
    <w:rsid w:val="002E45A0"/>
    <w:rsid w:val="003126D5"/>
    <w:rsid w:val="00315076"/>
    <w:rsid w:val="003303B1"/>
    <w:rsid w:val="003565B5"/>
    <w:rsid w:val="003D49E4"/>
    <w:rsid w:val="003E0D1B"/>
    <w:rsid w:val="003F2F7A"/>
    <w:rsid w:val="00403405"/>
    <w:rsid w:val="00413A8C"/>
    <w:rsid w:val="0044367E"/>
    <w:rsid w:val="004A260F"/>
    <w:rsid w:val="004A62BB"/>
    <w:rsid w:val="004A63F9"/>
    <w:rsid w:val="005023BD"/>
    <w:rsid w:val="00504C88"/>
    <w:rsid w:val="00506A98"/>
    <w:rsid w:val="0052508B"/>
    <w:rsid w:val="00526EC5"/>
    <w:rsid w:val="00532D43"/>
    <w:rsid w:val="00545676"/>
    <w:rsid w:val="005603C1"/>
    <w:rsid w:val="00562696"/>
    <w:rsid w:val="00566ADF"/>
    <w:rsid w:val="005774E1"/>
    <w:rsid w:val="005B7C8A"/>
    <w:rsid w:val="005F0EAA"/>
    <w:rsid w:val="005F319C"/>
    <w:rsid w:val="006068F3"/>
    <w:rsid w:val="00606CB9"/>
    <w:rsid w:val="00612A7A"/>
    <w:rsid w:val="00614C44"/>
    <w:rsid w:val="00637B18"/>
    <w:rsid w:val="00641208"/>
    <w:rsid w:val="00644939"/>
    <w:rsid w:val="006470BA"/>
    <w:rsid w:val="006725F3"/>
    <w:rsid w:val="00694E29"/>
    <w:rsid w:val="006C0F23"/>
    <w:rsid w:val="006D33F9"/>
    <w:rsid w:val="006E3F06"/>
    <w:rsid w:val="006E4A22"/>
    <w:rsid w:val="006E5165"/>
    <w:rsid w:val="00715BDF"/>
    <w:rsid w:val="00727ACD"/>
    <w:rsid w:val="00732279"/>
    <w:rsid w:val="00740D7A"/>
    <w:rsid w:val="00753470"/>
    <w:rsid w:val="00757E2E"/>
    <w:rsid w:val="0077356A"/>
    <w:rsid w:val="007A5417"/>
    <w:rsid w:val="007E70AC"/>
    <w:rsid w:val="007F577E"/>
    <w:rsid w:val="008029A7"/>
    <w:rsid w:val="00806DC5"/>
    <w:rsid w:val="00827261"/>
    <w:rsid w:val="008312AB"/>
    <w:rsid w:val="00864960"/>
    <w:rsid w:val="00893149"/>
    <w:rsid w:val="008C2674"/>
    <w:rsid w:val="008D653C"/>
    <w:rsid w:val="008D7BEB"/>
    <w:rsid w:val="008D7ED9"/>
    <w:rsid w:val="00914EC1"/>
    <w:rsid w:val="00961FD4"/>
    <w:rsid w:val="00991AEC"/>
    <w:rsid w:val="009963D7"/>
    <w:rsid w:val="009B19FC"/>
    <w:rsid w:val="009C2469"/>
    <w:rsid w:val="009E1FBD"/>
    <w:rsid w:val="009E763B"/>
    <w:rsid w:val="009F2958"/>
    <w:rsid w:val="009F79C8"/>
    <w:rsid w:val="00A063A9"/>
    <w:rsid w:val="00A16923"/>
    <w:rsid w:val="00A2159F"/>
    <w:rsid w:val="00A3235B"/>
    <w:rsid w:val="00A34C4E"/>
    <w:rsid w:val="00A35FAE"/>
    <w:rsid w:val="00AB69AF"/>
    <w:rsid w:val="00AC19AD"/>
    <w:rsid w:val="00AE3065"/>
    <w:rsid w:val="00AF39BC"/>
    <w:rsid w:val="00B00A4C"/>
    <w:rsid w:val="00B03FA3"/>
    <w:rsid w:val="00B10370"/>
    <w:rsid w:val="00B13956"/>
    <w:rsid w:val="00B34E7A"/>
    <w:rsid w:val="00B508D4"/>
    <w:rsid w:val="00B93FDE"/>
    <w:rsid w:val="00B95BB8"/>
    <w:rsid w:val="00BB17F5"/>
    <w:rsid w:val="00BB7DF9"/>
    <w:rsid w:val="00BC2A5F"/>
    <w:rsid w:val="00BE76CE"/>
    <w:rsid w:val="00BF0E24"/>
    <w:rsid w:val="00C5598F"/>
    <w:rsid w:val="00C65C4D"/>
    <w:rsid w:val="00C81C97"/>
    <w:rsid w:val="00CA4EDD"/>
    <w:rsid w:val="00CD4EEA"/>
    <w:rsid w:val="00D2169A"/>
    <w:rsid w:val="00D400D7"/>
    <w:rsid w:val="00D51AE4"/>
    <w:rsid w:val="00D52557"/>
    <w:rsid w:val="00D80F24"/>
    <w:rsid w:val="00DB5A85"/>
    <w:rsid w:val="00DC1610"/>
    <w:rsid w:val="00DE2EAE"/>
    <w:rsid w:val="00DE69C3"/>
    <w:rsid w:val="00E001A4"/>
    <w:rsid w:val="00E02CB1"/>
    <w:rsid w:val="00E5757F"/>
    <w:rsid w:val="00E63CEF"/>
    <w:rsid w:val="00E71565"/>
    <w:rsid w:val="00E93F7B"/>
    <w:rsid w:val="00EB70DF"/>
    <w:rsid w:val="00ED023E"/>
    <w:rsid w:val="00ED5354"/>
    <w:rsid w:val="00F02DA2"/>
    <w:rsid w:val="00F16100"/>
    <w:rsid w:val="00F23C58"/>
    <w:rsid w:val="00F46316"/>
    <w:rsid w:val="00F46D34"/>
    <w:rsid w:val="00F57608"/>
    <w:rsid w:val="00F60864"/>
    <w:rsid w:val="00F62F5A"/>
    <w:rsid w:val="00F73602"/>
    <w:rsid w:val="00F76013"/>
    <w:rsid w:val="00FA316F"/>
    <w:rsid w:val="00FA7B5B"/>
    <w:rsid w:val="00FB2C26"/>
    <w:rsid w:val="00FD0123"/>
    <w:rsid w:val="00FD0483"/>
    <w:rsid w:val="00FD5C19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529F"/>
  <w15:docId w15:val="{D9ADAE2D-D002-49F3-A785-CCF2ADF2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Kruti Dev 153" w:eastAsia="DilleniaUPC" w:hAnsi="Kruti Dev 153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Kruti Dev 153" w:eastAsia="DilleniaUPC" w:hAnsi="Kruti Dev 153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Kruti Dev 153" w:eastAsia="DilleniaUPC" w:hAnsi="Kruti Dev 153" w:cs="Times New Roman"/>
        <w:b/>
        <w:bCs/>
      </w:rPr>
    </w:tblStylePr>
    <w:tblStylePr w:type="lastCol">
      <w:rPr>
        <w:rFonts w:ascii="Kruti Dev 153" w:eastAsia="DilleniaUPC" w:hAnsi="Kruti Dev 153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Revision">
    <w:name w:val="Revision"/>
    <w:hidden/>
    <w:uiPriority w:val="99"/>
    <w:semiHidden/>
    <w:rsid w:val="00ED5354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3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54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CD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EEA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D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EEA"/>
    <w:rPr>
      <w:lang w:bidi="en-US"/>
    </w:rPr>
  </w:style>
  <w:style w:type="character" w:customStyle="1" w:styleId="apple-converted-space">
    <w:name w:val="apple-converted-space"/>
    <w:basedOn w:val="DefaultParagraphFont"/>
    <w:rsid w:val="00F76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iarora\Downloads\TS0300026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CAC055-0F90-4442-AB67-847CE7B8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TS030002699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Capital IQ, Inc.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swatiarora</dc:creator>
  <cp:lastModifiedBy>Kritika Gupta</cp:lastModifiedBy>
  <cp:revision>2</cp:revision>
  <dcterms:created xsi:type="dcterms:W3CDTF">2020-09-06T09:02:00Z</dcterms:created>
  <dcterms:modified xsi:type="dcterms:W3CDTF">2020-09-06T09:02:00Z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